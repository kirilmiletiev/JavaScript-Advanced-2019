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1"/>
      </w:pPr>
      <w:bookmarkStart w:id="0" w:name="_GoBack"/>
      <w:r>
        <w:t xml:space="preserve">Exercises: </w:t>
      </w:r>
      <w:r w:rsidR="00A17E04">
        <w:t>Advanced Functions</w:t>
      </w:r>
    </w:p>
    <w:p w:rsidR="00B67D59" w:rsidRDefault="00B67D59" w:rsidP="00B67D59">
      <w:r>
        <w:t xml:space="preserve">Problems for exercises and homework for the </w:t>
      </w:r>
      <w:hyperlink r:id="rId9" w:history="1">
        <w:r>
          <w:rPr>
            <w:rStyle w:val="a9"/>
          </w:rPr>
          <w:t>“JavaScript Advanced” course @ SoftUni</w:t>
        </w:r>
      </w:hyperlink>
      <w:r>
        <w:t>.</w:t>
      </w:r>
      <w:r w:rsidRPr="00F17A4E">
        <w:t xml:space="preserve"> </w:t>
      </w:r>
      <w:r>
        <w:t xml:space="preserve">Submit your solutions in the </w:t>
      </w:r>
      <w:r>
        <w:rPr>
          <w:noProof/>
        </w:rPr>
        <w:t>SoftUni judge</w:t>
      </w:r>
      <w:r>
        <w:t xml:space="preserve"> system at </w:t>
      </w:r>
      <w:hyperlink r:id="rId10" w:history="1">
        <w:r w:rsidR="006354D7" w:rsidRPr="006354D7">
          <w:rPr>
            <w:rStyle w:val="a9"/>
          </w:rPr>
          <w:t>https://judge.softuni.bg/Contests/1529</w:t>
        </w:r>
      </w:hyperlink>
      <w:r>
        <w:t>.</w:t>
      </w:r>
    </w:p>
    <w:p w:rsidR="005A62BD" w:rsidRDefault="005A62BD" w:rsidP="005A62BD">
      <w:pPr>
        <w:pStyle w:val="2"/>
      </w:pPr>
      <w:r>
        <w:t>Sort Array</w:t>
      </w:r>
    </w:p>
    <w:p w:rsidR="005A62BD" w:rsidRPr="00C820B5" w:rsidRDefault="005A62BD" w:rsidP="005A62BD">
      <w:r>
        <w:t xml:space="preserve">Write a function that </w:t>
      </w:r>
      <w:r w:rsidRPr="008F60BF">
        <w:rPr>
          <w:rStyle w:val="ab"/>
        </w:rPr>
        <w:t>sorts an array</w:t>
      </w:r>
      <w:r>
        <w:t xml:space="preserve"> with </w:t>
      </w:r>
      <w:r w:rsidRPr="008F60BF">
        <w:rPr>
          <w:rStyle w:val="ab"/>
        </w:rPr>
        <w:t>numeric</w:t>
      </w:r>
      <w:r>
        <w:t xml:space="preserve"> values in </w:t>
      </w:r>
      <w:r w:rsidRPr="008F60BF">
        <w:rPr>
          <w:rStyle w:val="ab"/>
        </w:rPr>
        <w:t>ascending</w:t>
      </w:r>
      <w:r>
        <w:t xml:space="preserve"> or </w:t>
      </w:r>
      <w:r w:rsidRPr="008F60BF">
        <w:rPr>
          <w:rStyle w:val="ab"/>
        </w:rPr>
        <w:t>descending</w:t>
      </w:r>
      <w:r>
        <w:t xml:space="preserve"> order, depending on an </w:t>
      </w:r>
      <w:r w:rsidRPr="008F60BF">
        <w:rPr>
          <w:rStyle w:val="ab"/>
        </w:rPr>
        <w:t>argument</w:t>
      </w:r>
      <w:r>
        <w:t xml:space="preserve"> that’s passed to it.</w:t>
      </w:r>
    </w:p>
    <w:p w:rsidR="005A62BD" w:rsidRDefault="005A62BD" w:rsidP="005A62BD">
      <w:pPr>
        <w:pStyle w:val="3"/>
      </w:pPr>
      <w:r>
        <w:t>Input</w:t>
      </w:r>
    </w:p>
    <w:p w:rsidR="005A62BD" w:rsidRDefault="005A62BD" w:rsidP="005A62BD">
      <w:r>
        <w:t xml:space="preserve">You will receive a </w:t>
      </w:r>
      <w:r w:rsidRPr="008F60BF">
        <w:rPr>
          <w:rStyle w:val="ab"/>
        </w:rPr>
        <w:t>numeric array</w:t>
      </w:r>
      <w:r>
        <w:t xml:space="preserve"> and a </w:t>
      </w:r>
      <w:r w:rsidRPr="008F60BF">
        <w:rPr>
          <w:rStyle w:val="ab"/>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ab"/>
        </w:rPr>
        <w:t>ascending order</w:t>
      </w:r>
      <w:r>
        <w:t xml:space="preserve"> (smallest values first). If it is </w:t>
      </w:r>
      <w:r w:rsidRPr="00C820B5">
        <w:rPr>
          <w:rStyle w:val="CodeChar"/>
        </w:rPr>
        <w:t>desc</w:t>
      </w:r>
      <w:r>
        <w:t xml:space="preserve">, then the array is sorted in </w:t>
      </w:r>
      <w:r w:rsidRPr="008F60BF">
        <w:rPr>
          <w:rStyle w:val="ab"/>
        </w:rPr>
        <w:t>descending order</w:t>
      </w:r>
      <w:r>
        <w:t xml:space="preserve"> (largest first).</w:t>
      </w:r>
    </w:p>
    <w:p w:rsidR="005A62BD" w:rsidRDefault="005A62BD" w:rsidP="005A62BD">
      <w:pPr>
        <w:pStyle w:val="3"/>
      </w:pPr>
      <w:r>
        <w:t>Output</w:t>
      </w:r>
    </w:p>
    <w:p w:rsidR="005A62BD" w:rsidRDefault="005A62BD" w:rsidP="005A62BD">
      <w:r>
        <w:t xml:space="preserve">The output should be the </w:t>
      </w:r>
      <w:r w:rsidRPr="008F60BF">
        <w:rPr>
          <w:rStyle w:val="ab"/>
        </w:rPr>
        <w:t>return value</w:t>
      </w:r>
      <w:r>
        <w:t xml:space="preserve"> of your function and it is the </w:t>
      </w:r>
      <w:r w:rsidRPr="008F60BF">
        <w:rPr>
          <w:rStyle w:val="ab"/>
        </w:rPr>
        <w:t>sorted array</w:t>
      </w:r>
      <w:r>
        <w:t>.</w:t>
      </w:r>
    </w:p>
    <w:p w:rsidR="005A62BD" w:rsidRDefault="005A62BD" w:rsidP="005A62BD">
      <w:pPr>
        <w:pStyle w:val="3"/>
      </w:pPr>
      <w:r>
        <w:t>Examples</w:t>
      </w:r>
    </w:p>
    <w:tbl>
      <w:tblPr>
        <w:tblStyle w:val="af"/>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w:t>
            </w:r>
            <w:r w:rsidRPr="00341C15">
              <w:t>14, 7, 17, 6, 8</w:t>
            </w:r>
            <w:r w:rsidR="0038131A">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w:t>
            </w:r>
            <w:r w:rsidRPr="00341C15">
              <w:t>14, 7, 17, 6, 8</w:t>
            </w:r>
            <w:r w:rsidR="0038131A">
              <w:t>], 'desc'</w:t>
            </w:r>
          </w:p>
        </w:tc>
        <w:tc>
          <w:tcPr>
            <w:tcW w:w="4535" w:type="dxa"/>
          </w:tcPr>
          <w:p w:rsidR="005A62BD" w:rsidRDefault="005A62BD" w:rsidP="00FC0EA1">
            <w:pPr>
              <w:pStyle w:val="Code"/>
            </w:pPr>
            <w:r>
              <w:t>[17, 14, 8, 7, 6]</w:t>
            </w:r>
          </w:p>
        </w:tc>
      </w:tr>
    </w:tbl>
    <w:p w:rsidR="005A62BD" w:rsidRDefault="005A62BD" w:rsidP="005A62BD">
      <w:pPr>
        <w:pStyle w:val="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ab"/>
          <w:noProof/>
        </w:rPr>
        <w:t>sorting criteria</w:t>
      </w:r>
      <w:r>
        <w:rPr>
          <w:noProof/>
        </w:rPr>
        <w:t xml:space="preserve"> as</w:t>
      </w:r>
      <w:r>
        <w:t xml:space="preserve"> an argument in the form of a </w:t>
      </w:r>
      <w:r w:rsidRPr="008F60BF">
        <w:rPr>
          <w:rStyle w:val="ab"/>
        </w:rPr>
        <w:t>function</w:t>
      </w:r>
      <w:r>
        <w:t>. This function can be anonymously defined inline or a named function, or even a variable that holds a reference to a function:</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ab"/>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ab"/>
        </w:rPr>
        <w:t>special function</w:t>
      </w:r>
      <w:r>
        <w:t xml:space="preserve"> which takes two arguments (</w:t>
      </w:r>
      <w:r w:rsidRPr="00A82E97">
        <w:rPr>
          <w:rStyle w:val="ab"/>
        </w:rPr>
        <w:t>current element</w:t>
      </w:r>
      <w:r>
        <w:t xml:space="preserve"> and </w:t>
      </w:r>
      <w:r w:rsidRPr="00A82E97">
        <w:rPr>
          <w:rStyle w:val="ab"/>
        </w:rPr>
        <w:t>next element</w:t>
      </w:r>
      <w:r>
        <w:t xml:space="preserve"> to be sorted), compares them and </w:t>
      </w:r>
      <w:r w:rsidRPr="00A82E97">
        <w:rPr>
          <w:rStyle w:val="ab"/>
        </w:rPr>
        <w:t>returns a value</w:t>
      </w:r>
      <w:r>
        <w:t xml:space="preserve">. If the value is </w:t>
      </w:r>
      <w:r w:rsidRPr="00A82E97">
        <w:rPr>
          <w:rStyle w:val="ab"/>
        </w:rPr>
        <w:t>zero</w:t>
      </w:r>
      <w:r>
        <w:t xml:space="preserve">, then they are equal. If it’s </w:t>
      </w:r>
      <w:r w:rsidRPr="00A82E97">
        <w:rPr>
          <w:rStyle w:val="ab"/>
        </w:rPr>
        <w:t>greater than zero</w:t>
      </w:r>
      <w:r>
        <w:t xml:space="preserve">, the first element is larger. If it’s </w:t>
      </w:r>
      <w:r w:rsidRPr="00A82E97">
        <w:rPr>
          <w:rStyle w:val="ab"/>
        </w:rPr>
        <w:t>less than zero</w:t>
      </w:r>
      <w:r>
        <w:t xml:space="preserve">, this means the </w:t>
      </w:r>
      <w:r>
        <w:lastRenderedPageBreak/>
        <w:t xml:space="preserve">second element is larger. In short, return a positive value to swap elements and zero or negative to keep the current </w:t>
      </w:r>
      <w:proofErr w:type="gramStart"/>
      <w:r>
        <w:t>order</w:t>
      </w:r>
      <w:proofErr w:type="gramEnd"/>
      <w:r>
        <w:t>.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lastRenderedPageBreak/>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2"/>
      </w:pPr>
      <w:r>
        <w:t>Argument Info</w:t>
      </w:r>
    </w:p>
    <w:p w:rsidR="009B4FF5" w:rsidRPr="00C820B5" w:rsidRDefault="009B4FF5" w:rsidP="009B4FF5">
      <w:r>
        <w:t xml:space="preserve">Write a function that displays </w:t>
      </w:r>
      <w:r w:rsidRPr="00BE724E">
        <w:rPr>
          <w:rStyle w:val="ab"/>
        </w:rPr>
        <w:t>information</w:t>
      </w:r>
      <w:r>
        <w:t xml:space="preserve"> about the </w:t>
      </w:r>
      <w:r w:rsidRPr="00BE724E">
        <w:rPr>
          <w:rStyle w:val="ab"/>
        </w:rPr>
        <w:t>arguments</w:t>
      </w:r>
      <w:r>
        <w:t xml:space="preserve"> which are passed to it – </w:t>
      </w:r>
      <w:r w:rsidRPr="00BE724E">
        <w:rPr>
          <w:rStyle w:val="ab"/>
        </w:rPr>
        <w:t>type</w:t>
      </w:r>
      <w:r>
        <w:t xml:space="preserve"> and </w:t>
      </w:r>
      <w:r w:rsidRPr="00BE724E">
        <w:rPr>
          <w:rStyle w:val="ab"/>
        </w:rPr>
        <w:t>value</w:t>
      </w:r>
      <w:r>
        <w:t xml:space="preserve"> – and a </w:t>
      </w:r>
      <w:r w:rsidRPr="00BE724E">
        <w:rPr>
          <w:rStyle w:val="ab"/>
        </w:rPr>
        <w:t>summary</w:t>
      </w:r>
      <w:r>
        <w:t xml:space="preserve"> about the number of each type.</w:t>
      </w:r>
    </w:p>
    <w:p w:rsidR="009B4FF5" w:rsidRDefault="009B4FF5" w:rsidP="009B4FF5">
      <w:pPr>
        <w:pStyle w:val="3"/>
      </w:pPr>
      <w:r>
        <w:t>Input</w:t>
      </w:r>
    </w:p>
    <w:p w:rsidR="009B4FF5" w:rsidRDefault="009B4FF5" w:rsidP="009B4FF5">
      <w:r>
        <w:t xml:space="preserve">You will receive a series of arguments </w:t>
      </w:r>
      <w:r w:rsidRPr="00BE724E">
        <w:rPr>
          <w:rStyle w:val="ab"/>
        </w:rPr>
        <w:t>passed</w:t>
      </w:r>
      <w:r>
        <w:t xml:space="preserve"> to your function.</w:t>
      </w:r>
    </w:p>
    <w:p w:rsidR="009B4FF5" w:rsidRDefault="009B4FF5" w:rsidP="009B4FF5">
      <w:pPr>
        <w:pStyle w:val="3"/>
      </w:pPr>
      <w:r>
        <w:t>Output</w:t>
      </w:r>
    </w:p>
    <w:p w:rsidR="009B4FF5" w:rsidRDefault="009B4FF5" w:rsidP="009B4FF5">
      <w:r>
        <w:t xml:space="preserve">Log to the </w:t>
      </w:r>
      <w:r w:rsidRPr="00BE724E">
        <w:rPr>
          <w:rStyle w:val="ab"/>
        </w:rPr>
        <w:t>console</w:t>
      </w:r>
      <w:r>
        <w:t xml:space="preserve"> the </w:t>
      </w:r>
      <w:r w:rsidRPr="00BE724E">
        <w:rPr>
          <w:rStyle w:val="ab"/>
        </w:rPr>
        <w:t>type</w:t>
      </w:r>
      <w:r>
        <w:t xml:space="preserve"> and </w:t>
      </w:r>
      <w:r w:rsidRPr="00BE724E">
        <w:rPr>
          <w:rStyle w:val="ab"/>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ab"/>
        </w:rPr>
        <w:t>each</w:t>
      </w:r>
      <w:r>
        <w:t xml:space="preserve"> argument description on a </w:t>
      </w:r>
      <w:r w:rsidRPr="00BE724E">
        <w:rPr>
          <w:rStyle w:val="ab"/>
        </w:rPr>
        <w:t>new line</w:t>
      </w:r>
      <w:r>
        <w:t xml:space="preserve">. At the end print a </w:t>
      </w:r>
      <w:r w:rsidRPr="00BE724E">
        <w:rPr>
          <w:rStyle w:val="ab"/>
        </w:rPr>
        <w:t>tally</w:t>
      </w:r>
      <w:r>
        <w:t xml:space="preserve"> with counts for each type in </w:t>
      </w:r>
      <w:r w:rsidRPr="00BE724E">
        <w:rPr>
          <w:rStyle w:val="ab"/>
        </w:rPr>
        <w:t>descending order</w:t>
      </w:r>
      <w:r>
        <w:t xml:space="preserve">, each on a </w:t>
      </w:r>
      <w:r w:rsidRPr="00BE724E">
        <w:rPr>
          <w:rStyle w:val="ab"/>
        </w:rPr>
        <w:t>new line</w:t>
      </w:r>
      <w:r>
        <w:t xml:space="preserve"> in format </w:t>
      </w:r>
      <w:r w:rsidRPr="006D12DA">
        <w:rPr>
          <w:rStyle w:val="CodeChar"/>
        </w:rPr>
        <w:t>{type} = {count}</w:t>
      </w:r>
      <w:r>
        <w:t xml:space="preserve"> If two types have the </w:t>
      </w:r>
      <w:r w:rsidRPr="00BE724E">
        <w:rPr>
          <w:rStyle w:val="ab"/>
        </w:rPr>
        <w:t>same count</w:t>
      </w:r>
      <w:r>
        <w:t xml:space="preserve">, use </w:t>
      </w:r>
      <w:r w:rsidRPr="00BE724E">
        <w:rPr>
          <w:rStyle w:val="ab"/>
        </w:rPr>
        <w:t>order of appearance</w:t>
      </w:r>
      <w:r>
        <w:t>. Don’t print anything for types that do not appear in the list of arguments.</w:t>
      </w:r>
    </w:p>
    <w:p w:rsidR="009B4FF5" w:rsidRDefault="009B4FF5" w:rsidP="009B4FF5">
      <w:pPr>
        <w:pStyle w:val="3"/>
      </w:pPr>
      <w:r>
        <w:t>Examples</w:t>
      </w:r>
    </w:p>
    <w:tbl>
      <w:tblPr>
        <w:tblStyle w:val="af"/>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 xml:space="preserve">'cat', 42, function () { </w:t>
            </w:r>
            <w:r w:rsidR="0038131A">
              <w:t>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lastRenderedPageBreak/>
              <w:t>function = 1</w:t>
            </w:r>
          </w:p>
        </w:tc>
      </w:tr>
    </w:tbl>
    <w:p w:rsidR="009B4FF5" w:rsidRDefault="009B4FF5" w:rsidP="009B4FF5">
      <w:pPr>
        <w:pStyle w:val="3"/>
      </w:pPr>
      <w:r>
        <w:lastRenderedPageBreak/>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2"/>
      </w:pPr>
      <w:r>
        <w:t>Functional Sum</w:t>
      </w:r>
    </w:p>
    <w:p w:rsidR="009B4FF5" w:rsidRDefault="009B4FF5" w:rsidP="009B4FF5">
      <w:r>
        <w:t xml:space="preserve">Write a function that </w:t>
      </w:r>
      <w:r w:rsidRPr="004E1BC8">
        <w:rPr>
          <w:rStyle w:val="ab"/>
        </w:rPr>
        <w:t>adds</w:t>
      </w:r>
      <w:r>
        <w:t xml:space="preserve"> a number passed to it to an </w:t>
      </w:r>
      <w:r w:rsidRPr="004E1BC8">
        <w:rPr>
          <w:rStyle w:val="ab"/>
        </w:rPr>
        <w:t>internal sum</w:t>
      </w:r>
      <w:r>
        <w:t xml:space="preserve"> and returns </w:t>
      </w:r>
      <w:r w:rsidRPr="004E1BC8">
        <w:rPr>
          <w:rStyle w:val="ab"/>
        </w:rPr>
        <w:t>itself</w:t>
      </w:r>
      <w:r>
        <w:t xml:space="preserve"> with its internal sum set to the </w:t>
      </w:r>
      <w:r w:rsidRPr="004E1BC8">
        <w:rPr>
          <w:rStyle w:val="ab"/>
        </w:rPr>
        <w:t>new value</w:t>
      </w:r>
      <w:r>
        <w:t xml:space="preserve">, so it can be </w:t>
      </w:r>
      <w:r w:rsidRPr="004E1BC8">
        <w:rPr>
          <w:rStyle w:val="ab"/>
        </w:rPr>
        <w:t>chained</w:t>
      </w:r>
      <w:r>
        <w:t xml:space="preserve"> in a functional manner. </w:t>
      </w:r>
    </w:p>
    <w:p w:rsidR="009B4FF5" w:rsidRDefault="009B4FF5" w:rsidP="009B4FF5">
      <w:pPr>
        <w:pStyle w:val="3"/>
      </w:pPr>
      <w:r>
        <w:lastRenderedPageBreak/>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38131A" w:rsidP="00FC0EA1">
            <w:pPr>
              <w:pStyle w:val="Code"/>
            </w:pPr>
            <w:r>
              <w:t>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38131A" w:rsidP="00FC0EA1">
            <w:pPr>
              <w:pStyle w:val="Code"/>
            </w:pPr>
            <w:r>
              <w:t>add(1)(6)(-3)</w:t>
            </w:r>
          </w:p>
        </w:tc>
        <w:tc>
          <w:tcPr>
            <w:tcW w:w="4890" w:type="dxa"/>
          </w:tcPr>
          <w:p w:rsidR="009B4FF5" w:rsidRDefault="009B4FF5" w:rsidP="00FC0EA1">
            <w:pPr>
              <w:rPr>
                <w:rFonts w:ascii="Consolas" w:hAnsi="Consolas"/>
                <w:noProof/>
              </w:rPr>
            </w:pPr>
            <w:r>
              <w:t>4</w:t>
            </w:r>
          </w:p>
        </w:tc>
      </w:tr>
    </w:tbl>
    <w:p w:rsidR="009B4FF5" w:rsidRDefault="009B4FF5" w:rsidP="009B4FF5">
      <w:pPr>
        <w:pStyle w:val="3"/>
      </w:pPr>
      <w:r>
        <w:t>Input</w:t>
      </w:r>
    </w:p>
    <w:p w:rsidR="009B4FF5" w:rsidRDefault="009B4FF5" w:rsidP="009B4FF5">
      <w:r>
        <w:t xml:space="preserve">Your function needs to take one </w:t>
      </w:r>
      <w:r w:rsidRPr="004E1BC8">
        <w:rPr>
          <w:rStyle w:val="ab"/>
        </w:rPr>
        <w:t>numeric</w:t>
      </w:r>
      <w:r>
        <w:t xml:space="preserve"> </w:t>
      </w:r>
      <w:r w:rsidRPr="004E1BC8">
        <w:rPr>
          <w:rStyle w:val="ab"/>
        </w:rPr>
        <w:t>argument</w:t>
      </w:r>
      <w:r>
        <w:t>.</w:t>
      </w:r>
    </w:p>
    <w:p w:rsidR="009B4FF5" w:rsidRDefault="009B4FF5" w:rsidP="009B4FF5">
      <w:pPr>
        <w:pStyle w:val="3"/>
      </w:pPr>
      <w:r>
        <w:t>Output</w:t>
      </w:r>
    </w:p>
    <w:p w:rsidR="009B4FF5" w:rsidRDefault="009B4FF5" w:rsidP="009B4FF5">
      <w:r>
        <w:t xml:space="preserve">Your function needs to </w:t>
      </w:r>
      <w:r w:rsidRPr="004E1BC8">
        <w:rPr>
          <w:rStyle w:val="ab"/>
        </w:rPr>
        <w:t>return</w:t>
      </w:r>
      <w:r>
        <w:t xml:space="preserve"> itself with updated context.</w:t>
      </w:r>
    </w:p>
    <w:p w:rsidR="009B4FF5" w:rsidRDefault="009B4FF5" w:rsidP="009B4FF5">
      <w:pPr>
        <w:pStyle w:val="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2"/>
      </w:pPr>
      <w:r>
        <w:t>Personal BMI</w:t>
      </w:r>
    </w:p>
    <w:p w:rsidR="009B4FF5" w:rsidRDefault="009B4FF5" w:rsidP="009B4FF5">
      <w:r>
        <w:t xml:space="preserve">A wellness clinic has contacted you with an offer – they want you to write for them a program that composes </w:t>
      </w:r>
      <w:r w:rsidRPr="00801D2B">
        <w:rPr>
          <w:rStyle w:val="ab"/>
        </w:rPr>
        <w:t>patient charts</w:t>
      </w:r>
      <w:r w:rsidR="006D46AF">
        <w:t xml:space="preserve"> and p</w:t>
      </w:r>
      <w:r>
        <w:t>e</w:t>
      </w:r>
      <w:r w:rsidR="006D46AF">
        <w:t>r</w:t>
      </w:r>
      <w:r>
        <w:t xml:space="preserve">forms some preliminary evaluation of their condition. The data comes in the form of </w:t>
      </w:r>
      <w:r w:rsidRPr="00801D2B">
        <w:rPr>
          <w:rStyle w:val="ab"/>
        </w:rPr>
        <w:t>several arguments</w:t>
      </w:r>
      <w:r>
        <w:t xml:space="preserve">, describing a person – their </w:t>
      </w:r>
      <w:r w:rsidRPr="00801D2B">
        <w:rPr>
          <w:rStyle w:val="ab"/>
        </w:rPr>
        <w:t>name</w:t>
      </w:r>
      <w:r>
        <w:t xml:space="preserve">, </w:t>
      </w:r>
      <w:r w:rsidRPr="00801D2B">
        <w:rPr>
          <w:rStyle w:val="ab"/>
        </w:rPr>
        <w:t>age</w:t>
      </w:r>
      <w:r>
        <w:t xml:space="preserve">, </w:t>
      </w:r>
      <w:r w:rsidRPr="00801D2B">
        <w:rPr>
          <w:rStyle w:val="ab"/>
        </w:rPr>
        <w:t>weight</w:t>
      </w:r>
      <w:r>
        <w:t xml:space="preserve"> in kilograms and </w:t>
      </w:r>
      <w:r w:rsidRPr="00801D2B">
        <w:rPr>
          <w:rStyle w:val="ab"/>
        </w:rPr>
        <w:t>height</w:t>
      </w:r>
      <w:r>
        <w:t xml:space="preserve"> in centimeters. Your program must compose this information into an </w:t>
      </w:r>
      <w:r w:rsidRPr="00801D2B">
        <w:rPr>
          <w:rStyle w:val="ab"/>
        </w:rPr>
        <w:t>object</w:t>
      </w:r>
      <w:r>
        <w:t xml:space="preserve"> and </w:t>
      </w:r>
      <w:r w:rsidRPr="00801D2B">
        <w:rPr>
          <w:rStyle w:val="ab"/>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ac"/>
        <w:numPr>
          <w:ilvl w:val="0"/>
          <w:numId w:val="22"/>
        </w:numPr>
      </w:pPr>
      <w:r w:rsidRPr="00CC6521">
        <w:rPr>
          <w:rStyle w:val="CodeChar"/>
        </w:rPr>
        <w:t>name</w:t>
      </w:r>
    </w:p>
    <w:p w:rsidR="009B4FF5" w:rsidRDefault="009B4FF5" w:rsidP="009B4FF5">
      <w:pPr>
        <w:pStyle w:val="ac"/>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ac"/>
        <w:numPr>
          <w:ilvl w:val="0"/>
          <w:numId w:val="22"/>
        </w:numPr>
      </w:pPr>
      <w:r w:rsidRPr="00CC6521">
        <w:rPr>
          <w:rStyle w:val="CodeChar"/>
        </w:rPr>
        <w:t>BMI</w:t>
      </w:r>
      <w:r>
        <w:t xml:space="preserve"> – body mass index. You can find information about how to calculate it here: </w:t>
      </w:r>
      <w:hyperlink r:id="rId20" w:history="1">
        <w:r w:rsidRPr="008770D0">
          <w:rPr>
            <w:rStyle w:val="a9"/>
          </w:rPr>
          <w:t>https://en.wikipedia.org/wiki/Body_mass_index</w:t>
        </w:r>
      </w:hyperlink>
    </w:p>
    <w:p w:rsidR="009B4FF5" w:rsidRPr="00077078" w:rsidRDefault="009B4FF5" w:rsidP="009B4FF5">
      <w:pPr>
        <w:pStyle w:val="ac"/>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ac"/>
        <w:numPr>
          <w:ilvl w:val="0"/>
          <w:numId w:val="21"/>
        </w:numPr>
      </w:pPr>
      <w:r w:rsidRPr="00CC6521">
        <w:rPr>
          <w:rStyle w:val="CodeChar"/>
        </w:rPr>
        <w:t>underweight</w:t>
      </w:r>
      <w:r>
        <w:t>, for BMI less than 18.5;</w:t>
      </w:r>
    </w:p>
    <w:p w:rsidR="009B4FF5" w:rsidRDefault="009B4FF5" w:rsidP="009B4FF5">
      <w:pPr>
        <w:pStyle w:val="ac"/>
        <w:numPr>
          <w:ilvl w:val="0"/>
          <w:numId w:val="21"/>
        </w:numPr>
      </w:pPr>
      <w:r w:rsidRPr="00CC6521">
        <w:rPr>
          <w:rStyle w:val="CodeChar"/>
        </w:rPr>
        <w:t>normal</w:t>
      </w:r>
      <w:r>
        <w:t>, for BMI less than 25;</w:t>
      </w:r>
    </w:p>
    <w:p w:rsidR="009B4FF5" w:rsidRDefault="009B4FF5" w:rsidP="009B4FF5">
      <w:pPr>
        <w:pStyle w:val="ac"/>
        <w:numPr>
          <w:ilvl w:val="0"/>
          <w:numId w:val="21"/>
        </w:numPr>
      </w:pPr>
      <w:r w:rsidRPr="00CC6521">
        <w:rPr>
          <w:rStyle w:val="CodeChar"/>
        </w:rPr>
        <w:t>overweight</w:t>
      </w:r>
      <w:r>
        <w:t>, for BMI less than 30;</w:t>
      </w:r>
    </w:p>
    <w:p w:rsidR="009B4FF5" w:rsidRDefault="009B4FF5" w:rsidP="009B4FF5">
      <w:pPr>
        <w:pStyle w:val="ac"/>
        <w:numPr>
          <w:ilvl w:val="0"/>
          <w:numId w:val="21"/>
        </w:numPr>
      </w:pPr>
      <w:r w:rsidRPr="00CC6521">
        <w:rPr>
          <w:rStyle w:val="CodeChar"/>
        </w:rPr>
        <w:lastRenderedPageBreak/>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3"/>
      </w:pPr>
      <w:r>
        <w:t>Output</w:t>
      </w:r>
    </w:p>
    <w:p w:rsidR="009B4FF5" w:rsidRDefault="009B4FF5" w:rsidP="009B4FF5">
      <w:r>
        <w:t xml:space="preserve">Your function needs to </w:t>
      </w:r>
      <w:r w:rsidRPr="00801D2B">
        <w:rPr>
          <w:rStyle w:val="ab"/>
        </w:rPr>
        <w:t>return</w:t>
      </w:r>
      <w:r>
        <w:t xml:space="preserve"> an </w:t>
      </w:r>
      <w:r w:rsidRPr="00801D2B">
        <w:rPr>
          <w:rStyle w:val="ab"/>
        </w:rPr>
        <w:t>object with properties</w:t>
      </w:r>
      <w:r>
        <w:t xml:space="preserve"> as described earlier. All numeric values should be </w:t>
      </w:r>
      <w:r w:rsidRPr="00801D2B">
        <w:rPr>
          <w:rStyle w:val="ab"/>
        </w:rPr>
        <w:t>rounded</w:t>
      </w:r>
      <w:r>
        <w:t xml:space="preserve"> to the nearest whole number. All fields should be named </w:t>
      </w:r>
      <w:r w:rsidRPr="00801D2B">
        <w:rPr>
          <w:rStyle w:val="ab"/>
        </w:rPr>
        <w:t>exactly as described</w:t>
      </w:r>
      <w:r>
        <w:t>, their order is not important. Look at the sample output for more information.</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2"/>
      </w:pPr>
      <w:r>
        <w:t>Vector Math</w:t>
      </w:r>
    </w:p>
    <w:p w:rsidR="009B4FF5" w:rsidRDefault="009B4FF5" w:rsidP="009B4FF5">
      <w:r>
        <w:t xml:space="preserve">Write several functions for preforming </w:t>
      </w:r>
      <w:r w:rsidRPr="004D0F46">
        <w:rPr>
          <w:rStyle w:val="ab"/>
        </w:rPr>
        <w:t>calculations</w:t>
      </w:r>
      <w:r>
        <w:t xml:space="preserve"> with </w:t>
      </w:r>
      <w:r w:rsidRPr="004D0F46">
        <w:rPr>
          <w:rStyle w:val="ab"/>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ab"/>
        </w:rPr>
        <w:t>single object</w:t>
      </w:r>
      <w:r>
        <w:t xml:space="preserve"> (namespace), so they don’t pollute the global scope. Implement the following functions:</w:t>
      </w:r>
    </w:p>
    <w:p w:rsidR="009B4FF5" w:rsidRPr="00484B63" w:rsidRDefault="009B4FF5" w:rsidP="00D23219">
      <w:pPr>
        <w:pStyle w:val="ac"/>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ac"/>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ac"/>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ac"/>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ac"/>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lastRenderedPageBreak/>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3"/>
      </w:pPr>
      <w:r>
        <w:t>Input</w:t>
      </w:r>
    </w:p>
    <w:p w:rsidR="009B4FF5" w:rsidRDefault="009B4FF5" w:rsidP="009B4FF5">
      <w:r>
        <w:t xml:space="preserve">Each separate function in your namespace will be tested with individual values. It must expect </w:t>
      </w:r>
      <w:r w:rsidRPr="004D0F46">
        <w:rPr>
          <w:rStyle w:val="ab"/>
        </w:rPr>
        <w:t>one or two</w:t>
      </w:r>
      <w:r>
        <w:t xml:space="preserve"> </w:t>
      </w:r>
      <w:r w:rsidRPr="004D0F46">
        <w:rPr>
          <w:rStyle w:val="ab"/>
        </w:rPr>
        <w:t>arguments</w:t>
      </w:r>
      <w:r>
        <w:t xml:space="preserve">, as described above, and </w:t>
      </w:r>
      <w:r w:rsidRPr="004D0F46">
        <w:rPr>
          <w:rStyle w:val="ab"/>
        </w:rPr>
        <w:t>return</w:t>
      </w:r>
      <w:r>
        <w:t xml:space="preserve"> a value. Vectors will be 2D </w:t>
      </w:r>
      <w:r w:rsidRPr="004D0F46">
        <w:rPr>
          <w:rStyle w:val="ab"/>
        </w:rPr>
        <w:t>arrays</w:t>
      </w:r>
      <w:r>
        <w:t xml:space="preserve"> with format </w:t>
      </w:r>
      <w:r w:rsidRPr="0030465A">
        <w:rPr>
          <w:rStyle w:val="CodeChar"/>
        </w:rPr>
        <w:t>[x, y]</w:t>
      </w:r>
      <w:r>
        <w:t>.</w:t>
      </w:r>
    </w:p>
    <w:p w:rsidR="009B4FF5" w:rsidRDefault="009B4FF5" w:rsidP="009B4FF5">
      <w:pPr>
        <w:pStyle w:val="3"/>
      </w:pPr>
      <w:r>
        <w:t>Output</w:t>
      </w:r>
    </w:p>
    <w:p w:rsidR="009B4FF5" w:rsidRDefault="009B4FF5" w:rsidP="009B4FF5">
      <w:r>
        <w:t xml:space="preserve">Your program needs to </w:t>
      </w:r>
      <w:r w:rsidRPr="004D0F46">
        <w:rPr>
          <w:rStyle w:val="ab"/>
        </w:rPr>
        <w:t>return</w:t>
      </w:r>
      <w:r>
        <w:t xml:space="preserve"> an object, containing </w:t>
      </w:r>
      <w:r w:rsidRPr="004D0F46">
        <w:rPr>
          <w:rStyle w:val="ab"/>
        </w:rPr>
        <w:t>all functions</w:t>
      </w:r>
      <w:r>
        <w:t xml:space="preserve"> described above. Each individual function must </w:t>
      </w:r>
      <w:r w:rsidRPr="004D0F46">
        <w:rPr>
          <w:rStyle w:val="ab"/>
        </w:rPr>
        <w:t>return</w:t>
      </w:r>
      <w:r>
        <w:t xml:space="preserve"> a value, as required. Don’t round any values.</w:t>
      </w:r>
    </w:p>
    <w:tbl>
      <w:tblPr>
        <w:tblStyle w:val="af"/>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2"/>
      </w:pPr>
      <w:r>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ab"/>
          <w:noProof/>
        </w:rPr>
        <w:t>take orders</w:t>
      </w:r>
      <w:r>
        <w:rPr>
          <w:noProof/>
        </w:rPr>
        <w:t xml:space="preserve">, keep track of available </w:t>
      </w:r>
      <w:r w:rsidRPr="00C264DF">
        <w:rPr>
          <w:rStyle w:val="ab"/>
          <w:noProof/>
        </w:rPr>
        <w:t>ingredients</w:t>
      </w:r>
      <w:r>
        <w:rPr>
          <w:noProof/>
        </w:rPr>
        <w:t xml:space="preserve"> and output an error if something’s wrong. Someone else has already installed the cooking instructions, so your module needs to </w:t>
      </w:r>
      <w:r w:rsidRPr="00C264DF">
        <w:rPr>
          <w:rStyle w:val="ab"/>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ac"/>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ac"/>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ac"/>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ac"/>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ac"/>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ac"/>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ac"/>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ac"/>
        <w:numPr>
          <w:ilvl w:val="0"/>
          <w:numId w:val="24"/>
        </w:numPr>
      </w:pPr>
      <w:r w:rsidRPr="0012192B">
        <w:rPr>
          <w:rStyle w:val="CodeChar"/>
        </w:rPr>
        <w:lastRenderedPageBreak/>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ab"/>
        </w:rPr>
        <w:t>unlimited quantity</w:t>
      </w:r>
      <w:r>
        <w:t xml:space="preserve"> of ingredients, but there is no guarantee there will be enough available to prepare a recipe, in which case an </w:t>
      </w:r>
      <w:r w:rsidRPr="00C264DF">
        <w:rPr>
          <w:rStyle w:val="ab"/>
        </w:rPr>
        <w:t>error message</w:t>
      </w:r>
      <w:r>
        <w:t xml:space="preserve"> should be returned. Their availability is checked in the </w:t>
      </w:r>
      <w:r w:rsidRPr="00C264DF">
        <w:rPr>
          <w:rStyle w:val="ab"/>
        </w:rPr>
        <w:t>order</w:t>
      </w:r>
      <w:r>
        <w:t xml:space="preserve"> in which they </w:t>
      </w:r>
      <w:r w:rsidRPr="00C264DF">
        <w:rPr>
          <w:rStyle w:val="ab"/>
        </w:rPr>
        <w:t>appear</w:t>
      </w:r>
      <w:r>
        <w:t xml:space="preserve"> in the recipe, so the error should reflect the first requirement which wasn’t met.</w:t>
      </w:r>
    </w:p>
    <w:p w:rsidR="00081DEE" w:rsidRDefault="00081DEE" w:rsidP="00683587">
      <w:r>
        <w:t xml:space="preserve">Submit a </w:t>
      </w:r>
      <w:r w:rsidRPr="00081DEE">
        <w:rPr>
          <w:rStyle w:val="ab"/>
        </w:rPr>
        <w:t>closure</w:t>
      </w:r>
      <w:r>
        <w:t xml:space="preserve"> that returns the management function. The management function must take one parameter.</w:t>
      </w:r>
    </w:p>
    <w:p w:rsidR="00683587" w:rsidRDefault="00683587" w:rsidP="00683587">
      <w:pPr>
        <w:pStyle w:val="3"/>
      </w:pPr>
      <w:r>
        <w:t>Input</w:t>
      </w:r>
    </w:p>
    <w:p w:rsidR="00683587" w:rsidRPr="0075009E" w:rsidRDefault="00683587" w:rsidP="00683587">
      <w:r>
        <w:t xml:space="preserve">Instructions are passed as a </w:t>
      </w:r>
      <w:r w:rsidRPr="00C264DF">
        <w:rPr>
          <w:rStyle w:val="ab"/>
        </w:rPr>
        <w:t>string argument</w:t>
      </w:r>
      <w:r>
        <w:t xml:space="preserve"> to your management function. It will be called </w:t>
      </w:r>
      <w:r w:rsidRPr="00C264DF">
        <w:rPr>
          <w:rStyle w:val="ab"/>
        </w:rPr>
        <w:t>several times</w:t>
      </w:r>
      <w:r>
        <w:t xml:space="preserve"> per session, so internal state must be </w:t>
      </w:r>
      <w:r w:rsidRPr="00C264DF">
        <w:rPr>
          <w:rStyle w:val="ab"/>
        </w:rPr>
        <w:t>preserved</w:t>
      </w:r>
      <w:r>
        <w:t xml:space="preserve"> throughout the entire session.</w:t>
      </w:r>
    </w:p>
    <w:p w:rsidR="00683587" w:rsidRDefault="00683587" w:rsidP="00683587">
      <w:pPr>
        <w:pStyle w:val="3"/>
      </w:pPr>
      <w:r>
        <w:t>Output</w:t>
      </w:r>
    </w:p>
    <w:p w:rsidR="00683587" w:rsidRDefault="00683587" w:rsidP="00683587">
      <w:r>
        <w:t xml:space="preserve">The </w:t>
      </w:r>
      <w:r w:rsidRPr="00C264DF">
        <w:rPr>
          <w:rStyle w:val="ab"/>
        </w:rPr>
        <w:t>return</w:t>
      </w:r>
      <w:r>
        <w:t xml:space="preserve"> value of each operation is one of the following strings:</w:t>
      </w:r>
    </w:p>
    <w:p w:rsidR="00683587" w:rsidRDefault="00683587" w:rsidP="00683587">
      <w:pPr>
        <w:pStyle w:val="ac"/>
        <w:numPr>
          <w:ilvl w:val="0"/>
          <w:numId w:val="26"/>
        </w:numPr>
      </w:pPr>
      <w:r w:rsidRPr="00AC79A1">
        <w:rPr>
          <w:rStyle w:val="CodeChar"/>
        </w:rPr>
        <w:t>Success</w:t>
      </w:r>
      <w:r>
        <w:t xml:space="preserve"> – when restocking or completing cooking without errors</w:t>
      </w:r>
    </w:p>
    <w:p w:rsidR="00683587" w:rsidRDefault="00683587" w:rsidP="00683587">
      <w:pPr>
        <w:pStyle w:val="ac"/>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ac"/>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3"/>
      </w:pPr>
      <w:r>
        <w:t>Constraints</w:t>
      </w:r>
    </w:p>
    <w:p w:rsidR="00683587" w:rsidRDefault="00683587" w:rsidP="00683587">
      <w:pPr>
        <w:pStyle w:val="ac"/>
        <w:numPr>
          <w:ilvl w:val="0"/>
          <w:numId w:val="27"/>
        </w:numPr>
      </w:pPr>
      <w:r>
        <w:t>Recipes and ingredients in commands will always have valid names.</w:t>
      </w:r>
    </w:p>
    <w:p w:rsidR="00081DEE" w:rsidRDefault="00081DEE" w:rsidP="00081DEE"/>
    <w:p w:rsidR="00081DEE" w:rsidRDefault="00081DEE" w:rsidP="00081DEE">
      <w:pPr>
        <w:pStyle w:val="3"/>
      </w:pPr>
      <w:r>
        <w:t>Examples</w:t>
      </w:r>
    </w:p>
    <w:tbl>
      <w:tblPr>
        <w:tblStyle w:val="af"/>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lastRenderedPageBreak/>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ab"/>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ab"/>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ab"/>
          <w:noProof/>
        </w:rPr>
        <w:t>reported</w:t>
      </w:r>
      <w:r>
        <w:rPr>
          <w:noProof/>
        </w:rPr>
        <w:t xml:space="preserve"> amounts of upvotes and downvotes have a number </w:t>
      </w:r>
      <w:r w:rsidRPr="00823172">
        <w:rPr>
          <w:rStyle w:val="ab"/>
          <w:noProof/>
        </w:rPr>
        <w:t>added</w:t>
      </w:r>
      <w:r>
        <w:rPr>
          <w:noProof/>
        </w:rPr>
        <w:t xml:space="preserve"> to them. This number is 25% of the </w:t>
      </w:r>
      <w:r w:rsidRPr="00823172">
        <w:rPr>
          <w:rStyle w:val="ab"/>
          <w:noProof/>
        </w:rPr>
        <w:t>greater number</w:t>
      </w:r>
      <w:r>
        <w:rPr>
          <w:noProof/>
        </w:rPr>
        <w:t xml:space="preserve"> of votes (positive or negative), rounded up. The actual numbers should </w:t>
      </w:r>
      <w:r w:rsidRPr="00823172">
        <w:rPr>
          <w:rStyle w:val="ab"/>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ab"/>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ac"/>
        <w:numPr>
          <w:ilvl w:val="0"/>
          <w:numId w:val="28"/>
        </w:numPr>
      </w:pPr>
      <w:r w:rsidRPr="00F823A8">
        <w:rPr>
          <w:rStyle w:val="CodeChar"/>
        </w:rPr>
        <w:lastRenderedPageBreak/>
        <w:t>upvote</w:t>
      </w:r>
      <w:r>
        <w:t xml:space="preserve"> – increase the positive votes by one</w:t>
      </w:r>
    </w:p>
    <w:p w:rsidR="009A63C7" w:rsidRDefault="009A63C7" w:rsidP="009A63C7">
      <w:pPr>
        <w:pStyle w:val="ac"/>
        <w:numPr>
          <w:ilvl w:val="0"/>
          <w:numId w:val="28"/>
        </w:numPr>
      </w:pPr>
      <w:r w:rsidRPr="00F823A8">
        <w:rPr>
          <w:rStyle w:val="CodeChar"/>
        </w:rPr>
        <w:t>downvote</w:t>
      </w:r>
      <w:r>
        <w:t xml:space="preserve"> – increase the negative votes by one</w:t>
      </w:r>
    </w:p>
    <w:p w:rsidR="009A63C7" w:rsidRDefault="009A63C7" w:rsidP="009A63C7">
      <w:pPr>
        <w:pStyle w:val="ac"/>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3"/>
      </w:pPr>
      <w:r>
        <w:t>Output</w:t>
      </w:r>
    </w:p>
    <w:p w:rsidR="009A63C7" w:rsidRDefault="009A63C7" w:rsidP="009A63C7">
      <w:r>
        <w:t xml:space="preserve">Output from the report command should be </w:t>
      </w:r>
      <w:r w:rsidRPr="00823172">
        <w:rPr>
          <w:rStyle w:val="ab"/>
        </w:rPr>
        <w:t>returned</w:t>
      </w:r>
      <w:r>
        <w:t xml:space="preserve"> as a result of the function in the form of an </w:t>
      </w:r>
      <w:r w:rsidRPr="00823172">
        <w:rPr>
          <w:rStyle w:val="ab"/>
        </w:rPr>
        <w:t>array</w:t>
      </w:r>
      <w:r>
        <w:t xml:space="preserve"> of three </w:t>
      </w:r>
      <w:r w:rsidRPr="00823172">
        <w:rPr>
          <w:rStyle w:val="ab"/>
        </w:rPr>
        <w:t>numbers</w:t>
      </w:r>
      <w:r>
        <w:t xml:space="preserve"> and a </w:t>
      </w:r>
      <w:r w:rsidRPr="00823172">
        <w:rPr>
          <w:rStyle w:val="ab"/>
        </w:rPr>
        <w:t>string</w:t>
      </w:r>
      <w:r>
        <w:t>, as described above.</w:t>
      </w:r>
    </w:p>
    <w:p w:rsidR="009A63C7" w:rsidRDefault="009A63C7" w:rsidP="009A63C7">
      <w:pPr>
        <w:pStyle w:val="3"/>
      </w:pPr>
      <w:r>
        <w:t>Examples</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w:t>
            </w:r>
            <w:proofErr w:type="gramStart"/>
            <w:r>
              <w:t>100,</w:t>
            </w:r>
            <w:proofErr w:type="gramEnd"/>
            <w:r>
              <w:t xml:space="preserve"> we add one </w:t>
            </w:r>
            <w:proofErr w:type="spellStart"/>
            <w:r>
              <w:t>upvote</w:t>
            </w:r>
            <w:proofErr w:type="spellEnd"/>
            <w:r>
              <w:t xml:space="preserve"> and one </w:t>
            </w:r>
            <w:proofErr w:type="spellStart"/>
            <w:r>
              <w:t>downvote</w:t>
            </w:r>
            <w:proofErr w:type="spellEnd"/>
            <w:r>
              <w:t>, bringing it to 101/101. The reported score is inflated by 25% of the greater value, rounded up (26). The balance is 0, and at least one of the numbers is greater than 100, so we return an array with rating 'controversial'.</w:t>
            </w:r>
          </w:p>
          <w:p w:rsidR="00687BB5" w:rsidRDefault="001D6E60" w:rsidP="001D6E60">
            <w:r>
              <w:t xml:space="preserve">We </w:t>
            </w:r>
            <w:proofErr w:type="spellStart"/>
            <w:r>
              <w:t>downvote</w:t>
            </w:r>
            <w:proofErr w:type="spellEnd"/>
            <w:r>
              <w:t xml:space="preserve"> 50 times, bringing the score to 101/151, the reported values are inflated by 151*0.25=38 (rounded up) and since the balance is negative with return an array with rating 'unpopular'.</w:t>
            </w:r>
          </w:p>
        </w:tc>
      </w:tr>
    </w:tbl>
    <w:p w:rsidR="009A63C7" w:rsidRDefault="009A63C7" w:rsidP="009A63C7">
      <w:pPr>
        <w:pStyle w:val="2"/>
      </w:pPr>
      <w:r>
        <w:t>* Euclid’s Algorithm</w:t>
      </w:r>
    </w:p>
    <w:p w:rsidR="009A63C7" w:rsidRDefault="009A63C7" w:rsidP="009A63C7">
      <w:r>
        <w:t xml:space="preserve">Write a program that receives </w:t>
      </w:r>
      <w:r w:rsidRPr="00BB0DC4">
        <w:rPr>
          <w:rStyle w:val="ab"/>
        </w:rPr>
        <w:t>two numbers</w:t>
      </w:r>
      <w:r>
        <w:t xml:space="preserve"> as arguments and finds the </w:t>
      </w:r>
      <w:r w:rsidRPr="00BB0DC4">
        <w:rPr>
          <w:rStyle w:val="ab"/>
        </w:rPr>
        <w:t>greatest common divisor</w:t>
      </w:r>
      <w:r>
        <w:t xml:space="preserve"> between them.</w:t>
      </w:r>
    </w:p>
    <w:p w:rsidR="009A63C7" w:rsidRDefault="009A63C7" w:rsidP="009A63C7">
      <w:pPr>
        <w:pStyle w:val="3"/>
      </w:pPr>
      <w:r>
        <w:t>Input</w:t>
      </w:r>
    </w:p>
    <w:p w:rsidR="009A63C7" w:rsidRPr="00BA631B" w:rsidRDefault="009A63C7" w:rsidP="009A63C7">
      <w:r>
        <w:t xml:space="preserve">Input will be passed as two </w:t>
      </w:r>
      <w:r w:rsidRPr="00BA631B">
        <w:rPr>
          <w:rStyle w:val="ab"/>
        </w:rPr>
        <w:t>numeric arguments</w:t>
      </w:r>
      <w:r>
        <w:t xml:space="preserve"> to your function.</w:t>
      </w:r>
    </w:p>
    <w:p w:rsidR="009A63C7" w:rsidRDefault="009A63C7" w:rsidP="009A63C7">
      <w:pPr>
        <w:pStyle w:val="3"/>
      </w:pPr>
      <w:r>
        <w:t>Output</w:t>
      </w:r>
    </w:p>
    <w:p w:rsidR="009A63C7" w:rsidRPr="00BA631B" w:rsidRDefault="009A63C7" w:rsidP="009A63C7">
      <w:r w:rsidRPr="00BA631B">
        <w:rPr>
          <w:rStyle w:val="ab"/>
        </w:rPr>
        <w:t>Return</w:t>
      </w:r>
      <w:r>
        <w:t xml:space="preserve"> the greatest common divisor as a result of the function.</w:t>
      </w:r>
    </w:p>
    <w:p w:rsidR="009A63C7" w:rsidRPr="00BA631B" w:rsidRDefault="009A63C7" w:rsidP="009A63C7">
      <w:pPr>
        <w:pStyle w:val="3"/>
      </w:pPr>
      <w:r>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lastRenderedPageBreak/>
              <w:t>252, 105</w:t>
            </w:r>
          </w:p>
        </w:tc>
        <w:tc>
          <w:tcPr>
            <w:tcW w:w="5457" w:type="dxa"/>
          </w:tcPr>
          <w:p w:rsidR="009A63C7" w:rsidRPr="004E4EFE" w:rsidRDefault="009A63C7" w:rsidP="00FC0EA1">
            <w:pPr>
              <w:pStyle w:val="Code"/>
            </w:pPr>
            <w:r>
              <w:t>21</w:t>
            </w:r>
          </w:p>
        </w:tc>
      </w:tr>
    </w:tbl>
    <w:p w:rsidR="00261B30" w:rsidRDefault="00261B30" w:rsidP="00261B30">
      <w:pPr>
        <w:pStyle w:val="2"/>
      </w:pPr>
      <w:r>
        <w:t xml:space="preserve">*** </w:t>
      </w:r>
      <w:proofErr w:type="spellStart"/>
      <w:r>
        <w:t>Kepler’s</w:t>
      </w:r>
      <w:proofErr w:type="spellEnd"/>
      <w:r>
        <w:t xml:space="preserve">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w:t>
      </w:r>
      <w:proofErr w:type="spellStart"/>
      <w:r>
        <w:t>Kepler’s</w:t>
      </w:r>
      <w:proofErr w:type="spellEnd"/>
      <w:r>
        <w:t xml:space="preserve">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5657" cy="279876"/>
                    </a:xfrm>
                    <a:prstGeom prst="rect">
                      <a:avLst/>
                    </a:prstGeom>
                  </pic:spPr>
                </pic:pic>
              </a:graphicData>
            </a:graphic>
          </wp:inline>
        </w:drawing>
      </w:r>
    </w:p>
    <w:p w:rsidR="00261B30" w:rsidRPr="00F81CB2" w:rsidRDefault="00261B30" w:rsidP="00261B30">
      <w:proofErr w:type="gramStart"/>
      <w:r>
        <w:rPr>
          <w:rFonts w:eastAsiaTheme="minorEastAsia"/>
        </w:rPr>
        <w:t xml:space="preserve">Where </w:t>
      </w:r>
      <w:r w:rsidRPr="00FB5A69">
        <w:rPr>
          <w:rFonts w:eastAsiaTheme="minorEastAsia"/>
          <w:b/>
          <w:i/>
        </w:rPr>
        <w:t>e</w:t>
      </w:r>
      <w:r>
        <w:rPr>
          <w:rFonts w:eastAsiaTheme="minorEastAsia"/>
        </w:rPr>
        <w:t xml:space="preserve"> is the eccentricity.</w:t>
      </w:r>
      <w:proofErr w:type="gramEnd"/>
      <w:r>
        <w:rPr>
          <w:rFonts w:eastAsiaTheme="minorEastAsia"/>
        </w:rPr>
        <w:t xml:space="preserve">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8" w:history="1">
        <w:r w:rsidRPr="00700C62">
          <w:rPr>
            <w:rStyle w:val="a9"/>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w:t>
      </w:r>
      <w:r w:rsidRPr="0038131A">
        <w:rPr>
          <w:b/>
        </w:rPr>
        <w:t>two number parameters</w:t>
      </w:r>
      <w:r>
        <w:t>.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3"/>
      </w:pPr>
      <w:r>
        <w:t>Examples</w:t>
      </w:r>
    </w:p>
    <w:tbl>
      <w:tblPr>
        <w:tblStyle w:val="af"/>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af"/>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ab"/>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bookmarkEnd w:id="0"/>
    <w:p w:rsidR="009B4FF5" w:rsidRPr="005A62BD" w:rsidRDefault="009B4FF5" w:rsidP="00B67D59">
      <w:pPr>
        <w:rPr>
          <w:noProof/>
        </w:rPr>
      </w:pPr>
    </w:p>
    <w:sectPr w:rsidR="009B4FF5" w:rsidRPr="005A62B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65D" w:rsidRDefault="007C365D" w:rsidP="008068A2">
      <w:pPr>
        <w:spacing w:after="0" w:line="240" w:lineRule="auto"/>
      </w:pPr>
      <w:r>
        <w:separator/>
      </w:r>
    </w:p>
  </w:endnote>
  <w:endnote w:type="continuationSeparator" w:id="0">
    <w:p w:rsidR="007C365D" w:rsidRDefault="007C36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B5E" w:rsidRPr="00AC77AD" w:rsidRDefault="00E80B5E" w:rsidP="007C2AE6">
    <w:pPr>
      <w:pStyle w:val="a5"/>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83"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7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A3Cd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SvrQ1DICAABrBAAADgAAAAAAAAAAAAAAAAAu&#10;AgAAZHJzL2Uyb0RvYy54bWxQSwECLQAUAAYACAAAACEAvBgOYN4AAAAKAQAADwAAAAAAAAAAAAAA&#10;AACMBAAAZHJzL2Rvd25yZXYueG1sUEsFBgAAAAAEAAQA8wAAAJcFAAAAAA==&#10;" filled="f" stroked="f" strokeweight=".5pt">
              <v:path arrowok="t"/>
              <v:textbox inset="0,0,0,0">
                <w:txbxContent>
                  <w:p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E80B5E" w:rsidRDefault="00E80B5E"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E80B5E" w:rsidRDefault="00E80B5E"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80B5E" w:rsidRDefault="00E80B5E" w:rsidP="007C2AE6">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6C47DF25" wp14:editId="1C488D73">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6723C2" wp14:editId="5DD39F0B">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1A895379" wp14:editId="215400B5">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EABD8A0" wp14:editId="11A246CC">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82BD54" wp14:editId="47A6025A">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B5116F" wp14:editId="2B6AA7E4">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5B7A421" wp14:editId="612058B5">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F805FA" wp14:editId="360A02B7">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916F77B" wp14:editId="4120EAB9">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D98829" wp14:editId="02495548">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E80B5E" w:rsidRDefault="00E80B5E" w:rsidP="007C2AE6">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6C47DF25" wp14:editId="1C488D73">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6723C2" wp14:editId="5DD39F0B">
                          <wp:extent cx="171450" cy="205105"/>
                          <wp:effectExtent l="0" t="0" r="0" b="4445"/>
                          <wp:docPr id="85"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1A895379" wp14:editId="215400B5">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EABD8A0" wp14:editId="11A246CC">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82BD54" wp14:editId="47A6025A">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B5116F" wp14:editId="2B6AA7E4">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5B7A421" wp14:editId="612058B5">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F805FA" wp14:editId="360A02B7">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916F77B" wp14:editId="4120EAB9">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D98829" wp14:editId="02495548">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E57FB" w:rsidRPr="00AC77AD" w:rsidRDefault="006E57FB"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65D" w:rsidRDefault="007C365D" w:rsidP="008068A2">
      <w:pPr>
        <w:spacing w:after="0" w:line="240" w:lineRule="auto"/>
      </w:pPr>
      <w:r>
        <w:separator/>
      </w:r>
    </w:p>
  </w:footnote>
  <w:footnote w:type="continuationSeparator" w:id="0">
    <w:p w:rsidR="007C365D" w:rsidRDefault="007C365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15A4A"/>
    <w:multiLevelType w:val="hybridMultilevel"/>
    <w:tmpl w:val="0A829F42"/>
    <w:lvl w:ilvl="0" w:tplc="16E6D124">
      <w:start w:val="1"/>
      <w:numFmt w:val="decimal"/>
      <w:pStyle w:val="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5"/>
  </w:num>
  <w:num w:numId="5">
    <w:abstractNumId w:val="26"/>
  </w:num>
  <w:num w:numId="6">
    <w:abstractNumId w:val="33"/>
  </w:num>
  <w:num w:numId="7">
    <w:abstractNumId w:val="4"/>
  </w:num>
  <w:num w:numId="8">
    <w:abstractNumId w:val="9"/>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3"/>
  </w:num>
  <w:num w:numId="14">
    <w:abstractNumId w:val="24"/>
  </w:num>
  <w:num w:numId="15">
    <w:abstractNumId w:val="19"/>
  </w:num>
  <w:num w:numId="16">
    <w:abstractNumId w:val="31"/>
  </w:num>
  <w:num w:numId="17">
    <w:abstractNumId w:val="36"/>
  </w:num>
  <w:num w:numId="18">
    <w:abstractNumId w:val="6"/>
  </w:num>
  <w:num w:numId="19">
    <w:abstractNumId w:val="18"/>
  </w:num>
  <w:num w:numId="20">
    <w:abstractNumId w:val="2"/>
  </w:num>
  <w:num w:numId="21">
    <w:abstractNumId w:val="22"/>
  </w:num>
  <w:num w:numId="22">
    <w:abstractNumId w:val="27"/>
  </w:num>
  <w:num w:numId="23">
    <w:abstractNumId w:val="34"/>
  </w:num>
  <w:num w:numId="24">
    <w:abstractNumId w:val="7"/>
  </w:num>
  <w:num w:numId="25">
    <w:abstractNumId w:val="40"/>
  </w:num>
  <w:num w:numId="26">
    <w:abstractNumId w:val="41"/>
  </w:num>
  <w:num w:numId="27">
    <w:abstractNumId w:val="8"/>
  </w:num>
  <w:num w:numId="28">
    <w:abstractNumId w:val="10"/>
  </w:num>
  <w:num w:numId="29">
    <w:abstractNumId w:val="15"/>
  </w:num>
  <w:num w:numId="30">
    <w:abstractNumId w:val="20"/>
  </w:num>
  <w:num w:numId="31">
    <w:abstractNumId w:val="13"/>
  </w:num>
  <w:num w:numId="32">
    <w:abstractNumId w:val="35"/>
  </w:num>
  <w:num w:numId="33">
    <w:abstractNumId w:val="37"/>
  </w:num>
  <w:num w:numId="34">
    <w:abstractNumId w:val="29"/>
  </w:num>
  <w:num w:numId="35">
    <w:abstractNumId w:val="12"/>
  </w:num>
  <w:num w:numId="36">
    <w:abstractNumId w:val="28"/>
  </w:num>
  <w:num w:numId="37">
    <w:abstractNumId w:val="0"/>
  </w:num>
  <w:num w:numId="38">
    <w:abstractNumId w:val="17"/>
  </w:num>
  <w:num w:numId="39">
    <w:abstractNumId w:val="39"/>
  </w:num>
  <w:num w:numId="40">
    <w:abstractNumId w:val="43"/>
  </w:num>
  <w:num w:numId="41">
    <w:abstractNumId w:val="30"/>
  </w:num>
  <w:num w:numId="42">
    <w:abstractNumId w:val="21"/>
  </w:num>
  <w:num w:numId="43">
    <w:abstractNumId w:val="32"/>
  </w:num>
  <w:num w:numId="44">
    <w:abstractNumId w:val="44"/>
  </w:num>
  <w:num w:numId="45">
    <w:abstractNumId w:val="38"/>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9751A"/>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31A"/>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354D7"/>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65D"/>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370B"/>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17E04"/>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9549D"/>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0B5E"/>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80B5E"/>
    <w:pPr>
      <w:spacing w:before="80" w:after="120"/>
    </w:pPr>
  </w:style>
  <w:style w:type="paragraph" w:styleId="1">
    <w:name w:val="heading 1"/>
    <w:basedOn w:val="a"/>
    <w:next w:val="a"/>
    <w:link w:val="10"/>
    <w:uiPriority w:val="9"/>
    <w:qFormat/>
    <w:rsid w:val="00E80B5E"/>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80B5E"/>
    <w:pPr>
      <w:keepNext/>
      <w:keepLines/>
      <w:numPr>
        <w:numId w:val="30"/>
      </w:numPr>
      <w:spacing w:before="200" w:after="40"/>
      <w:ind w:left="426" w:hanging="426"/>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80B5E"/>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80B5E"/>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E80B5E"/>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rsid w:val="00E80B5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E80B5E"/>
  </w:style>
  <w:style w:type="paragraph" w:styleId="a3">
    <w:name w:val="header"/>
    <w:basedOn w:val="a"/>
    <w:link w:val="a4"/>
    <w:uiPriority w:val="99"/>
    <w:unhideWhenUsed/>
    <w:rsid w:val="00E80B5E"/>
    <w:pPr>
      <w:tabs>
        <w:tab w:val="center" w:pos="4680"/>
        <w:tab w:val="right" w:pos="9360"/>
      </w:tabs>
      <w:spacing w:after="0" w:line="240" w:lineRule="auto"/>
    </w:pPr>
  </w:style>
  <w:style w:type="character" w:customStyle="1" w:styleId="a4">
    <w:name w:val="Горен колонтитул Знак"/>
    <w:basedOn w:val="a0"/>
    <w:link w:val="a3"/>
    <w:uiPriority w:val="99"/>
    <w:rsid w:val="00E80B5E"/>
  </w:style>
  <w:style w:type="paragraph" w:styleId="a5">
    <w:name w:val="footer"/>
    <w:basedOn w:val="a"/>
    <w:link w:val="a6"/>
    <w:uiPriority w:val="99"/>
    <w:unhideWhenUsed/>
    <w:rsid w:val="00E80B5E"/>
    <w:pPr>
      <w:tabs>
        <w:tab w:val="center" w:pos="4680"/>
        <w:tab w:val="right" w:pos="9360"/>
      </w:tabs>
      <w:spacing w:after="0" w:line="240" w:lineRule="auto"/>
    </w:pPr>
  </w:style>
  <w:style w:type="character" w:customStyle="1" w:styleId="a6">
    <w:name w:val="Долен колонтитул Знак"/>
    <w:basedOn w:val="a0"/>
    <w:link w:val="a5"/>
    <w:uiPriority w:val="99"/>
    <w:rsid w:val="00E80B5E"/>
  </w:style>
  <w:style w:type="paragraph" w:styleId="a7">
    <w:name w:val="Balloon Text"/>
    <w:basedOn w:val="a"/>
    <w:link w:val="a8"/>
    <w:uiPriority w:val="99"/>
    <w:semiHidden/>
    <w:unhideWhenUsed/>
    <w:rsid w:val="00E80B5E"/>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E80B5E"/>
    <w:rPr>
      <w:rFonts w:ascii="Tahoma" w:hAnsi="Tahoma" w:cs="Tahoma"/>
      <w:sz w:val="16"/>
      <w:szCs w:val="16"/>
    </w:rPr>
  </w:style>
  <w:style w:type="character" w:styleId="a9">
    <w:name w:val="Hyperlink"/>
    <w:basedOn w:val="a0"/>
    <w:uiPriority w:val="99"/>
    <w:unhideWhenUsed/>
    <w:rsid w:val="00E80B5E"/>
    <w:rPr>
      <w:color w:val="0000FF" w:themeColor="hyperlink"/>
      <w:u w:val="single"/>
    </w:rPr>
  </w:style>
  <w:style w:type="character" w:customStyle="1" w:styleId="10">
    <w:name w:val="Заглавие 1 Знак"/>
    <w:basedOn w:val="a0"/>
    <w:link w:val="1"/>
    <w:uiPriority w:val="9"/>
    <w:rsid w:val="00E80B5E"/>
    <w:rPr>
      <w:rFonts w:eastAsiaTheme="majorEastAsia" w:cstheme="majorBidi"/>
      <w:b/>
      <w:color w:val="642D08"/>
      <w:sz w:val="40"/>
      <w:szCs w:val="32"/>
    </w:rPr>
  </w:style>
  <w:style w:type="character" w:customStyle="1" w:styleId="20">
    <w:name w:val="Заглавие 2 Знак"/>
    <w:basedOn w:val="a0"/>
    <w:link w:val="2"/>
    <w:uiPriority w:val="9"/>
    <w:rsid w:val="00E80B5E"/>
    <w:rPr>
      <w:rFonts w:eastAsiaTheme="majorEastAsia" w:cstheme="majorBidi"/>
      <w:b/>
      <w:bCs/>
      <w:color w:val="7C380A"/>
      <w:sz w:val="36"/>
      <w:szCs w:val="36"/>
    </w:rPr>
  </w:style>
  <w:style w:type="paragraph" w:styleId="aa">
    <w:name w:val="Normal (Web)"/>
    <w:basedOn w:val="a"/>
    <w:uiPriority w:val="99"/>
    <w:semiHidden/>
    <w:unhideWhenUsed/>
    <w:rsid w:val="00E80B5E"/>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E80B5E"/>
    <w:rPr>
      <w:b/>
      <w:bCs/>
    </w:rPr>
  </w:style>
  <w:style w:type="character" w:customStyle="1" w:styleId="30">
    <w:name w:val="Заглавие 3 Знак"/>
    <w:basedOn w:val="a0"/>
    <w:link w:val="3"/>
    <w:uiPriority w:val="9"/>
    <w:rsid w:val="00E80B5E"/>
    <w:rPr>
      <w:rFonts w:eastAsiaTheme="majorEastAsia" w:cstheme="majorBidi"/>
      <w:b/>
      <w:color w:val="8F400B"/>
      <w:sz w:val="32"/>
      <w:szCs w:val="32"/>
    </w:rPr>
  </w:style>
  <w:style w:type="character" w:customStyle="1" w:styleId="40">
    <w:name w:val="Заглавие 4 Знак"/>
    <w:basedOn w:val="a0"/>
    <w:link w:val="4"/>
    <w:uiPriority w:val="9"/>
    <w:rsid w:val="00E80B5E"/>
    <w:rPr>
      <w:rFonts w:eastAsiaTheme="majorEastAsia" w:cstheme="majorBidi"/>
      <w:b/>
      <w:iCs/>
      <w:color w:val="A34A0D"/>
      <w:sz w:val="28"/>
    </w:rPr>
  </w:style>
  <w:style w:type="paragraph" w:styleId="ac">
    <w:name w:val="List Paragraph"/>
    <w:basedOn w:val="a"/>
    <w:link w:val="ad"/>
    <w:uiPriority w:val="34"/>
    <w:qFormat/>
    <w:rsid w:val="00E80B5E"/>
    <w:pPr>
      <w:ind w:left="720"/>
      <w:contextualSpacing/>
    </w:pPr>
  </w:style>
  <w:style w:type="character" w:styleId="ae">
    <w:name w:val="FollowedHyperlink"/>
    <w:basedOn w:val="a0"/>
    <w:uiPriority w:val="99"/>
    <w:semiHidden/>
    <w:unhideWhenUsed/>
    <w:rsid w:val="00E80B5E"/>
    <w:rPr>
      <w:color w:val="800080" w:themeColor="followedHyperlink"/>
      <w:u w:val="single"/>
    </w:rPr>
  </w:style>
  <w:style w:type="character" w:customStyle="1" w:styleId="50">
    <w:name w:val="Заглавие 5 Знак"/>
    <w:basedOn w:val="a0"/>
    <w:link w:val="5"/>
    <w:uiPriority w:val="9"/>
    <w:semiHidden/>
    <w:rsid w:val="00E80B5E"/>
    <w:rPr>
      <w:rFonts w:eastAsiaTheme="majorEastAsia" w:cstheme="majorBidi"/>
      <w:b/>
      <w:color w:val="B2500E"/>
    </w:rPr>
  </w:style>
  <w:style w:type="paragraph" w:customStyle="1" w:styleId="Code">
    <w:name w:val="Code"/>
    <w:basedOn w:val="a"/>
    <w:link w:val="CodeChar"/>
    <w:qFormat/>
    <w:rsid w:val="00E80B5E"/>
    <w:rPr>
      <w:rFonts w:ascii="Consolas" w:hAnsi="Consolas"/>
      <w:b/>
      <w:noProof/>
    </w:rPr>
  </w:style>
  <w:style w:type="character" w:customStyle="1" w:styleId="CodeChar">
    <w:name w:val="Code Char"/>
    <w:basedOn w:val="a0"/>
    <w:link w:val="Code"/>
    <w:rsid w:val="00E80B5E"/>
    <w:rPr>
      <w:rFonts w:ascii="Consolas" w:hAnsi="Consolas"/>
      <w:b/>
      <w:noProof/>
    </w:rPr>
  </w:style>
  <w:style w:type="table" w:styleId="af">
    <w:name w:val="Table Grid"/>
    <w:basedOn w:val="a1"/>
    <w:uiPriority w:val="59"/>
    <w:rsid w:val="00E80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C3218"/>
    <w:rPr>
      <w:rFonts w:ascii="Courier New" w:eastAsia="Times New Roman" w:hAnsi="Courier New" w:cs="Courier New"/>
      <w:sz w:val="20"/>
      <w:szCs w:val="20"/>
    </w:rPr>
  </w:style>
  <w:style w:type="character" w:customStyle="1" w:styleId="ad">
    <w:name w:val="Списък на абзаци Знак"/>
    <w:basedOn w:val="a0"/>
    <w:link w:val="ac"/>
    <w:uiPriority w:val="34"/>
    <w:locked/>
    <w:rsid w:val="00E80B5E"/>
  </w:style>
  <w:style w:type="table" w:customStyle="1" w:styleId="TableGrid1">
    <w:name w:val="Table Grid1"/>
    <w:basedOn w:val="a1"/>
    <w:next w:val="af"/>
    <w:uiPriority w:val="59"/>
    <w:rsid w:val="00E80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f"/>
    <w:uiPriority w:val="59"/>
    <w:rsid w:val="00E80B5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E80B5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80B5E"/>
    <w:pPr>
      <w:spacing w:before="80" w:after="120"/>
    </w:pPr>
  </w:style>
  <w:style w:type="paragraph" w:styleId="1">
    <w:name w:val="heading 1"/>
    <w:basedOn w:val="a"/>
    <w:next w:val="a"/>
    <w:link w:val="10"/>
    <w:uiPriority w:val="9"/>
    <w:qFormat/>
    <w:rsid w:val="00E80B5E"/>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80B5E"/>
    <w:pPr>
      <w:keepNext/>
      <w:keepLines/>
      <w:numPr>
        <w:numId w:val="30"/>
      </w:numPr>
      <w:spacing w:before="200" w:after="40"/>
      <w:ind w:left="426" w:hanging="426"/>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80B5E"/>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80B5E"/>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E80B5E"/>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rsid w:val="00E80B5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E80B5E"/>
  </w:style>
  <w:style w:type="paragraph" w:styleId="a3">
    <w:name w:val="header"/>
    <w:basedOn w:val="a"/>
    <w:link w:val="a4"/>
    <w:uiPriority w:val="99"/>
    <w:unhideWhenUsed/>
    <w:rsid w:val="00E80B5E"/>
    <w:pPr>
      <w:tabs>
        <w:tab w:val="center" w:pos="4680"/>
        <w:tab w:val="right" w:pos="9360"/>
      </w:tabs>
      <w:spacing w:after="0" w:line="240" w:lineRule="auto"/>
    </w:pPr>
  </w:style>
  <w:style w:type="character" w:customStyle="1" w:styleId="a4">
    <w:name w:val="Горен колонтитул Знак"/>
    <w:basedOn w:val="a0"/>
    <w:link w:val="a3"/>
    <w:uiPriority w:val="99"/>
    <w:rsid w:val="00E80B5E"/>
  </w:style>
  <w:style w:type="paragraph" w:styleId="a5">
    <w:name w:val="footer"/>
    <w:basedOn w:val="a"/>
    <w:link w:val="a6"/>
    <w:uiPriority w:val="99"/>
    <w:unhideWhenUsed/>
    <w:rsid w:val="00E80B5E"/>
    <w:pPr>
      <w:tabs>
        <w:tab w:val="center" w:pos="4680"/>
        <w:tab w:val="right" w:pos="9360"/>
      </w:tabs>
      <w:spacing w:after="0" w:line="240" w:lineRule="auto"/>
    </w:pPr>
  </w:style>
  <w:style w:type="character" w:customStyle="1" w:styleId="a6">
    <w:name w:val="Долен колонтитул Знак"/>
    <w:basedOn w:val="a0"/>
    <w:link w:val="a5"/>
    <w:uiPriority w:val="99"/>
    <w:rsid w:val="00E80B5E"/>
  </w:style>
  <w:style w:type="paragraph" w:styleId="a7">
    <w:name w:val="Balloon Text"/>
    <w:basedOn w:val="a"/>
    <w:link w:val="a8"/>
    <w:uiPriority w:val="99"/>
    <w:semiHidden/>
    <w:unhideWhenUsed/>
    <w:rsid w:val="00E80B5E"/>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E80B5E"/>
    <w:rPr>
      <w:rFonts w:ascii="Tahoma" w:hAnsi="Tahoma" w:cs="Tahoma"/>
      <w:sz w:val="16"/>
      <w:szCs w:val="16"/>
    </w:rPr>
  </w:style>
  <w:style w:type="character" w:styleId="a9">
    <w:name w:val="Hyperlink"/>
    <w:basedOn w:val="a0"/>
    <w:uiPriority w:val="99"/>
    <w:unhideWhenUsed/>
    <w:rsid w:val="00E80B5E"/>
    <w:rPr>
      <w:color w:val="0000FF" w:themeColor="hyperlink"/>
      <w:u w:val="single"/>
    </w:rPr>
  </w:style>
  <w:style w:type="character" w:customStyle="1" w:styleId="10">
    <w:name w:val="Заглавие 1 Знак"/>
    <w:basedOn w:val="a0"/>
    <w:link w:val="1"/>
    <w:uiPriority w:val="9"/>
    <w:rsid w:val="00E80B5E"/>
    <w:rPr>
      <w:rFonts w:eastAsiaTheme="majorEastAsia" w:cstheme="majorBidi"/>
      <w:b/>
      <w:color w:val="642D08"/>
      <w:sz w:val="40"/>
      <w:szCs w:val="32"/>
    </w:rPr>
  </w:style>
  <w:style w:type="character" w:customStyle="1" w:styleId="20">
    <w:name w:val="Заглавие 2 Знак"/>
    <w:basedOn w:val="a0"/>
    <w:link w:val="2"/>
    <w:uiPriority w:val="9"/>
    <w:rsid w:val="00E80B5E"/>
    <w:rPr>
      <w:rFonts w:eastAsiaTheme="majorEastAsia" w:cstheme="majorBidi"/>
      <w:b/>
      <w:bCs/>
      <w:color w:val="7C380A"/>
      <w:sz w:val="36"/>
      <w:szCs w:val="36"/>
    </w:rPr>
  </w:style>
  <w:style w:type="paragraph" w:styleId="aa">
    <w:name w:val="Normal (Web)"/>
    <w:basedOn w:val="a"/>
    <w:uiPriority w:val="99"/>
    <w:semiHidden/>
    <w:unhideWhenUsed/>
    <w:rsid w:val="00E80B5E"/>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E80B5E"/>
    <w:rPr>
      <w:b/>
      <w:bCs/>
    </w:rPr>
  </w:style>
  <w:style w:type="character" w:customStyle="1" w:styleId="30">
    <w:name w:val="Заглавие 3 Знак"/>
    <w:basedOn w:val="a0"/>
    <w:link w:val="3"/>
    <w:uiPriority w:val="9"/>
    <w:rsid w:val="00E80B5E"/>
    <w:rPr>
      <w:rFonts w:eastAsiaTheme="majorEastAsia" w:cstheme="majorBidi"/>
      <w:b/>
      <w:color w:val="8F400B"/>
      <w:sz w:val="32"/>
      <w:szCs w:val="32"/>
    </w:rPr>
  </w:style>
  <w:style w:type="character" w:customStyle="1" w:styleId="40">
    <w:name w:val="Заглавие 4 Знак"/>
    <w:basedOn w:val="a0"/>
    <w:link w:val="4"/>
    <w:uiPriority w:val="9"/>
    <w:rsid w:val="00E80B5E"/>
    <w:rPr>
      <w:rFonts w:eastAsiaTheme="majorEastAsia" w:cstheme="majorBidi"/>
      <w:b/>
      <w:iCs/>
      <w:color w:val="A34A0D"/>
      <w:sz w:val="28"/>
    </w:rPr>
  </w:style>
  <w:style w:type="paragraph" w:styleId="ac">
    <w:name w:val="List Paragraph"/>
    <w:basedOn w:val="a"/>
    <w:link w:val="ad"/>
    <w:uiPriority w:val="34"/>
    <w:qFormat/>
    <w:rsid w:val="00E80B5E"/>
    <w:pPr>
      <w:ind w:left="720"/>
      <w:contextualSpacing/>
    </w:pPr>
  </w:style>
  <w:style w:type="character" w:styleId="ae">
    <w:name w:val="FollowedHyperlink"/>
    <w:basedOn w:val="a0"/>
    <w:uiPriority w:val="99"/>
    <w:semiHidden/>
    <w:unhideWhenUsed/>
    <w:rsid w:val="00E80B5E"/>
    <w:rPr>
      <w:color w:val="800080" w:themeColor="followedHyperlink"/>
      <w:u w:val="single"/>
    </w:rPr>
  </w:style>
  <w:style w:type="character" w:customStyle="1" w:styleId="50">
    <w:name w:val="Заглавие 5 Знак"/>
    <w:basedOn w:val="a0"/>
    <w:link w:val="5"/>
    <w:uiPriority w:val="9"/>
    <w:semiHidden/>
    <w:rsid w:val="00E80B5E"/>
    <w:rPr>
      <w:rFonts w:eastAsiaTheme="majorEastAsia" w:cstheme="majorBidi"/>
      <w:b/>
      <w:color w:val="B2500E"/>
    </w:rPr>
  </w:style>
  <w:style w:type="paragraph" w:customStyle="1" w:styleId="Code">
    <w:name w:val="Code"/>
    <w:basedOn w:val="a"/>
    <w:link w:val="CodeChar"/>
    <w:qFormat/>
    <w:rsid w:val="00E80B5E"/>
    <w:rPr>
      <w:rFonts w:ascii="Consolas" w:hAnsi="Consolas"/>
      <w:b/>
      <w:noProof/>
    </w:rPr>
  </w:style>
  <w:style w:type="character" w:customStyle="1" w:styleId="CodeChar">
    <w:name w:val="Code Char"/>
    <w:basedOn w:val="a0"/>
    <w:link w:val="Code"/>
    <w:rsid w:val="00E80B5E"/>
    <w:rPr>
      <w:rFonts w:ascii="Consolas" w:hAnsi="Consolas"/>
      <w:b/>
      <w:noProof/>
    </w:rPr>
  </w:style>
  <w:style w:type="table" w:styleId="af">
    <w:name w:val="Table Grid"/>
    <w:basedOn w:val="a1"/>
    <w:uiPriority w:val="59"/>
    <w:rsid w:val="00E80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C3218"/>
    <w:rPr>
      <w:rFonts w:ascii="Courier New" w:eastAsia="Times New Roman" w:hAnsi="Courier New" w:cs="Courier New"/>
      <w:sz w:val="20"/>
      <w:szCs w:val="20"/>
    </w:rPr>
  </w:style>
  <w:style w:type="character" w:customStyle="1" w:styleId="ad">
    <w:name w:val="Списък на абзаци Знак"/>
    <w:basedOn w:val="a0"/>
    <w:link w:val="ac"/>
    <w:uiPriority w:val="34"/>
    <w:locked/>
    <w:rsid w:val="00E80B5E"/>
  </w:style>
  <w:style w:type="table" w:customStyle="1" w:styleId="TableGrid1">
    <w:name w:val="Table Grid1"/>
    <w:basedOn w:val="a1"/>
    <w:next w:val="af"/>
    <w:uiPriority w:val="59"/>
    <w:rsid w:val="00E80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f"/>
    <w:uiPriority w:val="59"/>
    <w:rsid w:val="00E80B5E"/>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E8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ody_mass_index"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Newton's_method" TargetMode="External"/><Relationship Id="rId10" Type="http://schemas.openxmlformats.org/officeDocument/2006/relationships/hyperlink" Target="https://judge.softuni.bg/Contests/1529" TargetMode="Externa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 Type="http://schemas.openxmlformats.org/officeDocument/2006/relationships/image" Target="media/image21.png"/><Relationship Id="rId21" Type="http://schemas.openxmlformats.org/officeDocument/2006/relationships/hyperlink" Target="http://github.com/softuni" TargetMode="External"/><Relationship Id="rId7" Type="http://schemas.openxmlformats.org/officeDocument/2006/relationships/image" Target="media/image22.png"/><Relationship Id="rId12" Type="http://schemas.openxmlformats.org/officeDocument/2006/relationships/image" Target="media/image25.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0.png"/><Relationship Id="rId16" Type="http://schemas.openxmlformats.org/officeDocument/2006/relationships/image" Target="media/image27.png"/><Relationship Id="rId20" Type="http://schemas.openxmlformats.org/officeDocument/2006/relationships/image" Target="media/image29.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F1A1E-D100-4973-A4EE-179A931D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363</TotalTime>
  <Pages>12</Pages>
  <Words>2775</Words>
  <Characters>15820</Characters>
  <Application>Microsoft Office Word</Application>
  <DocSecurity>0</DocSecurity>
  <Lines>131</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Tanya Staneva</cp:lastModifiedBy>
  <cp:revision>13</cp:revision>
  <cp:lastPrinted>2015-10-26T22:35:00Z</cp:lastPrinted>
  <dcterms:created xsi:type="dcterms:W3CDTF">2016-10-20T14:51:00Z</dcterms:created>
  <dcterms:modified xsi:type="dcterms:W3CDTF">2019-02-06T13:59:00Z</dcterms:modified>
  <cp:category>programming, education, software engineering, software development</cp:category>
</cp:coreProperties>
</file>